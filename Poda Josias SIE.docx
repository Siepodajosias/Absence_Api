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810"/>
        <w:tblW w:w="577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tout le contenu"/>
      </w:tblPr>
      <w:tblGrid>
        <w:gridCol w:w="3969"/>
        <w:gridCol w:w="6515"/>
      </w:tblGrid>
      <w:tr w:rsidR="00C420C8" w:rsidRPr="005152F2" w14:paraId="78826E5A" w14:textId="77777777" w:rsidTr="004775F7">
        <w:tc>
          <w:tcPr>
            <w:tcW w:w="3969" w:type="dxa"/>
          </w:tcPr>
          <w:p w14:paraId="0115D2AD" w14:textId="1B7E5447" w:rsidR="00C420C8" w:rsidRPr="005152F2" w:rsidRDefault="00341701" w:rsidP="000C6D63">
            <w:pPr>
              <w:pStyle w:val="Titre1"/>
            </w:pPr>
            <w:r>
              <w:rPr>
                <w:caps w:val="0"/>
              </w:rPr>
              <w:t>P</w:t>
            </w:r>
            <w:r w:rsidR="002D57E1">
              <w:rPr>
                <w:caps w:val="0"/>
              </w:rPr>
              <w:t>oda Josias SIE</w:t>
            </w:r>
          </w:p>
          <w:p w14:paraId="3D3FE7ED" w14:textId="77777777" w:rsidR="00C420C8" w:rsidRPr="00C420C8" w:rsidRDefault="00C420C8" w:rsidP="000C6D63">
            <w:pPr>
              <w:pStyle w:val="Graphisme"/>
            </w:pPr>
            <w:r w:rsidRPr="00C420C8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5A1A5E3D" wp14:editId="1407E6CC">
                      <wp:extent cx="342900" cy="247650"/>
                      <wp:effectExtent l="0" t="0" r="19050" b="19050"/>
                      <wp:docPr id="49" name="Groupe 43" title="Icône de messageri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42900" cy="24765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e libre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e libre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A45012" id="Groupe 43" o:spid="_x0000_s1026" alt="Titre : Icône de messagerie" style="width:27pt;height:19.5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">
                      <v:shape id="Forme libre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e libre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7B147F6" w14:textId="79F51FC2" w:rsidR="00C420C8" w:rsidRPr="00D12C38" w:rsidRDefault="002D57E1" w:rsidP="000C6D63">
            <w:pPr>
              <w:pStyle w:val="Titre3"/>
              <w:rPr>
                <w:sz w:val="28"/>
                <w:szCs w:val="28"/>
              </w:rPr>
            </w:pPr>
            <w:r>
              <w:rPr>
                <w:caps w:val="0"/>
                <w:sz w:val="28"/>
                <w:szCs w:val="28"/>
              </w:rPr>
              <w:t>josias</w:t>
            </w:r>
            <w:r w:rsidR="00D12C38" w:rsidRPr="00D12C38">
              <w:rPr>
                <w:caps w:val="0"/>
                <w:sz w:val="28"/>
                <w:szCs w:val="28"/>
              </w:rPr>
              <w:t>.</w:t>
            </w:r>
            <w:r>
              <w:rPr>
                <w:caps w:val="0"/>
                <w:sz w:val="28"/>
                <w:szCs w:val="28"/>
              </w:rPr>
              <w:t>sie</w:t>
            </w:r>
            <w:r w:rsidR="00D12C38" w:rsidRPr="00D12C38">
              <w:rPr>
                <w:caps w:val="0"/>
                <w:sz w:val="28"/>
                <w:szCs w:val="28"/>
              </w:rPr>
              <w:t>@eburtis.ci</w:t>
            </w:r>
          </w:p>
          <w:p w14:paraId="47229E01" w14:textId="77777777" w:rsidR="00C420C8" w:rsidRPr="00C420C8" w:rsidRDefault="00C420C8" w:rsidP="000C6D63">
            <w:pPr>
              <w:pStyle w:val="Graphisme"/>
            </w:pPr>
            <w:r w:rsidRPr="00C420C8">
              <w:rPr>
                <w:noProof/>
                <w:lang w:bidi="fr-FR"/>
              </w:rPr>
              <mc:AlternateContent>
                <mc:Choice Requires="wpg">
                  <w:drawing>
                    <wp:inline distT="0" distB="0" distL="0" distR="0" wp14:anchorId="0CE390AB" wp14:editId="36C9344E">
                      <wp:extent cx="295275" cy="266700"/>
                      <wp:effectExtent l="0" t="0" r="28575" b="19050"/>
                      <wp:docPr id="80" name="Groupe 37" title="Icône de télé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95275" cy="266700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e libre 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e libre 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BA99A8" id="Groupe 37" o:spid="_x0000_s1026" alt="Titre : Icône de téléphone" style="width:23.25pt;height:21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">
                      <v:shape id="Forme libre 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e libre 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4DA69DD" w14:textId="1826659B" w:rsidR="00C420C8" w:rsidRDefault="00D12C38" w:rsidP="000C6D63">
            <w:pPr>
              <w:pStyle w:val="Titre3"/>
              <w:rPr>
                <w:sz w:val="24"/>
                <w:szCs w:val="26"/>
              </w:rPr>
            </w:pPr>
            <w:r w:rsidRPr="00D12C38">
              <w:rPr>
                <w:sz w:val="24"/>
                <w:szCs w:val="26"/>
              </w:rPr>
              <w:t xml:space="preserve">(225) 07 </w:t>
            </w:r>
            <w:r w:rsidR="002D57E1">
              <w:rPr>
                <w:sz w:val="24"/>
                <w:szCs w:val="26"/>
              </w:rPr>
              <w:t>87445672 / 05 66948034</w:t>
            </w:r>
          </w:p>
          <w:p w14:paraId="4BFE9A9F" w14:textId="77777777" w:rsidR="00E1514F" w:rsidRPr="00CA3A92" w:rsidRDefault="00E1514F" w:rsidP="000C6D63">
            <w:pPr>
              <w:pStyle w:val="Titre3"/>
              <w:rPr>
                <w:sz w:val="24"/>
                <w:szCs w:val="26"/>
              </w:rPr>
            </w:pPr>
          </w:p>
          <w:tbl>
            <w:tblPr>
              <w:tblW w:w="3828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leau de disposition côté gauche"/>
            </w:tblPr>
            <w:tblGrid>
              <w:gridCol w:w="3828"/>
            </w:tblGrid>
            <w:tr w:rsidR="00C420C8" w:rsidRPr="005152F2" w14:paraId="6BD7B4EE" w14:textId="77777777" w:rsidTr="000C6D63">
              <w:tc>
                <w:tcPr>
                  <w:tcW w:w="3828" w:type="dxa"/>
                  <w:tcMar>
                    <w:top w:w="288" w:type="dxa"/>
                    <w:bottom w:w="288" w:type="dxa"/>
                  </w:tcMar>
                </w:tcPr>
                <w:p w14:paraId="689848B9" w14:textId="404FBBC2" w:rsidR="00C420C8" w:rsidRDefault="00341701" w:rsidP="002027B4">
                  <w:pPr>
                    <w:pStyle w:val="Titre3"/>
                    <w:framePr w:hSpace="141" w:wrap="around" w:vAnchor="page" w:hAnchor="margin" w:xAlign="center" w:y="810"/>
                  </w:pPr>
                  <w:r>
                    <w:t>PROFIL</w:t>
                  </w:r>
                </w:p>
                <w:p w14:paraId="74E59097" w14:textId="2759AC02" w:rsidR="002A217D" w:rsidRPr="002A217D" w:rsidRDefault="00C420C8" w:rsidP="002027B4">
                  <w:pPr>
                    <w:pStyle w:val="Lignegraphique"/>
                    <w:framePr w:hSpace="141" w:wrap="around" w:vAnchor="page" w:hAnchor="margin" w:xAlign="center" w:y="810"/>
                    <w:spacing w:line="360" w:lineRule="auto"/>
                  </w:pPr>
                  <w:r>
                    <w:rPr>
                      <w:lang w:bidi="fr-FR"/>
                    </w:rPr>
                    <mc:AlternateContent>
                      <mc:Choice Requires="wps">
                        <w:drawing>
                          <wp:inline distT="0" distB="0" distL="0" distR="0" wp14:anchorId="403F11F5" wp14:editId="4EA0BF1E">
                            <wp:extent cx="221615" cy="0"/>
                            <wp:effectExtent l="0" t="0" r="26035" b="19050"/>
                            <wp:docPr id="83" name="Connecteur droit 83" title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742A7D7" id="Connecteur droit 83" o:spid="_x0000_s1026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6A966C0" w14:textId="45EC1907" w:rsidR="00C420C8" w:rsidRPr="00BE3ECC" w:rsidRDefault="006E4E85" w:rsidP="002027B4">
                  <w:pPr>
                    <w:framePr w:hSpace="141" w:wrap="around" w:vAnchor="page" w:hAnchor="margin" w:xAlign="center" w:y="810"/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2D57E1" w:rsidRPr="00BE3ECC">
                    <w:rPr>
                      <w:rFonts w:asciiTheme="majorHAnsi" w:hAnsiTheme="majorHAnsi"/>
                      <w:sz w:val="24"/>
                      <w:szCs w:val="24"/>
                    </w:rPr>
                    <w:t>DEVELOPPEUR WEB &amp; MOBILE</w:t>
                  </w:r>
                </w:p>
              </w:tc>
            </w:tr>
            <w:tr w:rsidR="00C420C8" w:rsidRPr="005152F2" w14:paraId="22333A4A" w14:textId="77777777" w:rsidTr="000C6D63">
              <w:tc>
                <w:tcPr>
                  <w:tcW w:w="3828" w:type="dxa"/>
                  <w:tcMar>
                    <w:top w:w="288" w:type="dxa"/>
                    <w:bottom w:w="288" w:type="dxa"/>
                  </w:tcMar>
                </w:tcPr>
                <w:p w14:paraId="4D44FEDA" w14:textId="77777777" w:rsidR="00C420C8" w:rsidRPr="00593E89" w:rsidRDefault="00000000" w:rsidP="002027B4">
                  <w:pPr>
                    <w:pStyle w:val="Titre3"/>
                    <w:framePr w:hSpace="141" w:wrap="around" w:vAnchor="page" w:hAnchor="margin" w:xAlign="center" w:y="810"/>
                    <w:rPr>
                      <w:szCs w:val="22"/>
                    </w:rPr>
                  </w:pPr>
                  <w:sdt>
                    <w:sdtPr>
                      <w:rPr>
                        <w:szCs w:val="22"/>
                      </w:rPr>
                      <w:alias w:val="Compétences :"/>
                      <w:tag w:val="Compétences :"/>
                      <w:id w:val="1490835561"/>
                      <w:placeholder>
                        <w:docPart w:val="6BBF775F0ECB4CDC80F0BF8C8560DE3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93E89">
                        <w:rPr>
                          <w:szCs w:val="22"/>
                          <w:lang w:bidi="fr-FR"/>
                        </w:rPr>
                        <w:t>Compétences</w:t>
                      </w:r>
                    </w:sdtContent>
                  </w:sdt>
                </w:p>
                <w:p w14:paraId="6AF1DCB7" w14:textId="77777777" w:rsidR="00C420C8" w:rsidRPr="00593E89" w:rsidRDefault="00C420C8" w:rsidP="002027B4">
                  <w:pPr>
                    <w:pStyle w:val="Lignegraphique"/>
                    <w:framePr w:hSpace="141" w:wrap="around" w:vAnchor="page" w:hAnchor="margin" w:xAlign="center" w:y="810"/>
                  </w:pPr>
                  <w:r w:rsidRPr="00593E89">
                    <w:rPr>
                      <w:lang w:bidi="fr-FR"/>
                    </w:rPr>
                    <mc:AlternateContent>
                      <mc:Choice Requires="wps">
                        <w:drawing>
                          <wp:inline distT="0" distB="0" distL="0" distR="0" wp14:anchorId="07D0B6F2" wp14:editId="6D071B9B">
                            <wp:extent cx="221615" cy="0"/>
                            <wp:effectExtent l="0" t="0" r="26035" b="19050"/>
                            <wp:docPr id="84" name="Connecteur droit 84" title="Ligne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0CF0AF7" id="Connecteur droit 84" o:spid="_x0000_s1026" alt="Titre : Lig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77A95E1" w14:textId="313171D3" w:rsidR="00593E89" w:rsidRPr="000C6D63" w:rsidRDefault="00593E89" w:rsidP="002027B4">
                  <w:pPr>
                    <w:framePr w:hSpace="141" w:wrap="around" w:vAnchor="page" w:hAnchor="margin" w:xAlign="center" w:y="810"/>
                    <w:jc w:val="left"/>
                    <w:rPr>
                      <w:b/>
                      <w:bCs/>
                    </w:rPr>
                  </w:pPr>
                  <w:r w:rsidRPr="000C6D63">
                    <w:rPr>
                      <w:b/>
                      <w:bCs/>
                    </w:rPr>
                    <w:t>Gestion et organisation</w:t>
                  </w:r>
                </w:p>
                <w:p w14:paraId="75AF70DF" w14:textId="5B64035A" w:rsidR="00C013E5" w:rsidRDefault="00945D11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jc w:val="left"/>
                  </w:pPr>
                  <w:r>
                    <w:t xml:space="preserve">Tableau de bord </w:t>
                  </w:r>
                  <w:r w:rsidR="002D57E1">
                    <w:t>Trello</w:t>
                  </w:r>
                </w:p>
                <w:p w14:paraId="0495FCC1" w14:textId="64662E5A" w:rsidR="00C013E5" w:rsidRDefault="00DD73E6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jc w:val="left"/>
                  </w:pPr>
                  <w:r>
                    <w:t>GitLab et GitHub</w:t>
                  </w:r>
                </w:p>
                <w:p w14:paraId="5602F35A" w14:textId="77777777" w:rsidR="0019367D" w:rsidRPr="006E4E85" w:rsidRDefault="0019367D" w:rsidP="002027B4">
                  <w:pPr>
                    <w:pStyle w:val="Paragraphedeliste"/>
                    <w:framePr w:hSpace="141" w:wrap="around" w:vAnchor="page" w:hAnchor="margin" w:xAlign="center" w:y="810"/>
                    <w:jc w:val="left"/>
                  </w:pPr>
                </w:p>
                <w:p w14:paraId="73B3D4DF" w14:textId="7F50F2BE" w:rsidR="00593E89" w:rsidRPr="000C6D63" w:rsidRDefault="00593E89" w:rsidP="002027B4">
                  <w:pPr>
                    <w:framePr w:hSpace="141" w:wrap="around" w:vAnchor="page" w:hAnchor="margin" w:xAlign="center" w:y="810"/>
                    <w:jc w:val="left"/>
                    <w:rPr>
                      <w:b/>
                      <w:bCs/>
                    </w:rPr>
                  </w:pPr>
                  <w:r w:rsidRPr="000C6D63">
                    <w:rPr>
                      <w:b/>
                      <w:bCs/>
                    </w:rPr>
                    <w:t>Compétences informatiques</w:t>
                  </w:r>
                </w:p>
                <w:p w14:paraId="5F7D4DF2" w14:textId="26165BFC" w:rsidR="00593E89" w:rsidRPr="00593E89" w:rsidRDefault="00593E89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jc w:val="left"/>
                  </w:pPr>
                  <w:r w:rsidRPr="00593E89">
                    <w:t>HTML5 / CSS3</w:t>
                  </w:r>
                </w:p>
                <w:p w14:paraId="42D391C9" w14:textId="79D0711F" w:rsidR="00593E89" w:rsidRDefault="00593E89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jc w:val="left"/>
                  </w:pPr>
                  <w:r w:rsidRPr="00593E89">
                    <w:t>Typescript</w:t>
                  </w:r>
                  <w:r w:rsidR="002027B4">
                    <w:t xml:space="preserve"> / Javascript</w:t>
                  </w:r>
                </w:p>
                <w:p w14:paraId="03F471D5" w14:textId="59B9AB42" w:rsidR="006B6AF8" w:rsidRDefault="006B6AF8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jc w:val="left"/>
                  </w:pPr>
                  <w:r>
                    <w:t>Java</w:t>
                  </w:r>
                  <w:r w:rsidR="00812CD5">
                    <w:t xml:space="preserve"> / Spring Boot</w:t>
                  </w:r>
                  <w:r w:rsidR="004625D3">
                    <w:t xml:space="preserve"> / PostgreSQL</w:t>
                  </w:r>
                </w:p>
                <w:p w14:paraId="7BF7A0C9" w14:textId="7A309727" w:rsidR="002D57E1" w:rsidRDefault="002D57E1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jc w:val="left"/>
                  </w:pPr>
                  <w:r>
                    <w:t>Dart</w:t>
                  </w:r>
                  <w:r w:rsidR="00812CD5">
                    <w:t xml:space="preserve"> / Flutter</w:t>
                  </w:r>
                </w:p>
                <w:p w14:paraId="170CFD1F" w14:textId="379B5668" w:rsidR="002D57E1" w:rsidRDefault="002D57E1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jc w:val="left"/>
                  </w:pPr>
                  <w:r>
                    <w:t>Angular</w:t>
                  </w:r>
                </w:p>
                <w:p w14:paraId="1DED42A1" w14:textId="10DF9929" w:rsidR="00593E89" w:rsidRDefault="00593E89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jc w:val="left"/>
                  </w:pPr>
                  <w:r w:rsidRPr="00593E89">
                    <w:t>Cypress</w:t>
                  </w:r>
                </w:p>
                <w:p w14:paraId="6D037610" w14:textId="77777777" w:rsidR="00BB48F6" w:rsidRDefault="00BB48F6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jc w:val="left"/>
                  </w:pPr>
                  <w:r>
                    <w:t>UiPath</w:t>
                  </w:r>
                </w:p>
                <w:p w14:paraId="3396C243" w14:textId="77777777" w:rsidR="0019367D" w:rsidRPr="00593E89" w:rsidRDefault="0019367D" w:rsidP="002027B4">
                  <w:pPr>
                    <w:pStyle w:val="Paragraphedeliste"/>
                    <w:framePr w:hSpace="141" w:wrap="around" w:vAnchor="page" w:hAnchor="margin" w:xAlign="center" w:y="810"/>
                    <w:jc w:val="left"/>
                  </w:pPr>
                </w:p>
                <w:p w14:paraId="130BFA6C" w14:textId="77777777" w:rsidR="00593E89" w:rsidRPr="000C6D63" w:rsidRDefault="00593E89" w:rsidP="002027B4">
                  <w:pPr>
                    <w:pStyle w:val="CV-Dtail"/>
                    <w:framePr w:hSpace="141" w:wrap="around" w:vAnchor="page" w:hAnchor="margin" w:xAlign="center" w:y="810"/>
                    <w:spacing w:before="60"/>
                    <w:jc w:val="left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0C6D63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Méthodologies &amp; Standards</w:t>
                  </w:r>
                </w:p>
                <w:p w14:paraId="2F2F3966" w14:textId="39A764C6" w:rsidR="00593E89" w:rsidRDefault="00593E89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jc w:val="left"/>
                  </w:pPr>
                  <w:r w:rsidRPr="00593E89">
                    <w:t>Méthodologie AGILE Scrum</w:t>
                  </w:r>
                </w:p>
                <w:p w14:paraId="65D1D100" w14:textId="77777777" w:rsidR="0019367D" w:rsidRPr="00593E89" w:rsidRDefault="0019367D" w:rsidP="002027B4">
                  <w:pPr>
                    <w:framePr w:hSpace="141" w:wrap="around" w:vAnchor="page" w:hAnchor="margin" w:xAlign="center" w:y="810"/>
                    <w:jc w:val="left"/>
                  </w:pPr>
                </w:p>
                <w:p w14:paraId="6AF344DC" w14:textId="5AAE7871" w:rsidR="006E4E85" w:rsidRPr="002027B4" w:rsidRDefault="00593E89" w:rsidP="002027B4">
                  <w:pPr>
                    <w:framePr w:hSpace="141" w:wrap="around" w:vAnchor="page" w:hAnchor="margin" w:xAlign="center" w:y="810"/>
                    <w:jc w:val="left"/>
                    <w:rPr>
                      <w:b/>
                      <w:bCs/>
                    </w:rPr>
                  </w:pPr>
                  <w:r w:rsidRPr="000C6D63">
                    <w:rPr>
                      <w:b/>
                      <w:bCs/>
                    </w:rPr>
                    <w:t>Compétences fonctionnelles</w:t>
                  </w:r>
                </w:p>
                <w:p w14:paraId="3B4EDC79" w14:textId="77777777" w:rsidR="002A217D" w:rsidRPr="001B5E0E" w:rsidRDefault="00897BA9" w:rsidP="00290F84">
                  <w:pPr>
                    <w:pStyle w:val="CV-Dtail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tabs>
                      <w:tab w:val="clear" w:pos="907"/>
                    </w:tabs>
                    <w:spacing w:before="60"/>
                    <w:rPr>
                      <w:rFonts w:asciiTheme="minorHAnsi" w:hAnsiTheme="minorHAnsi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Connaissance des tests </w:t>
                  </w:r>
                  <w:r w:rsidR="001B5E0E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>automatisés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 ainsi que </w:t>
                  </w:r>
                  <w:r w:rsidR="006E4E85" w:rsidRPr="000C6D63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des </w:t>
                  </w:r>
                  <w:r w:rsidR="00C013E5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>procédures</w:t>
                  </w:r>
                  <w:r w:rsidR="006E4E85" w:rsidRPr="000C6D63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 et enjeux 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>fonctionnels</w:t>
                  </w:r>
                  <w:r w:rsidR="000C6D63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1B5E0E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>lié au test logiciel</w:t>
                  </w:r>
                </w:p>
                <w:p w14:paraId="5BAD4B6B" w14:textId="7115D6F5" w:rsidR="001B5E0E" w:rsidRPr="0019367D" w:rsidRDefault="001B5E0E" w:rsidP="002027B4">
                  <w:pPr>
                    <w:pStyle w:val="CV-Dtail"/>
                    <w:framePr w:hSpace="141" w:wrap="around" w:vAnchor="page" w:hAnchor="margin" w:xAlign="center" w:y="810"/>
                    <w:numPr>
                      <w:ilvl w:val="0"/>
                      <w:numId w:val="23"/>
                    </w:numPr>
                    <w:tabs>
                      <w:tab w:val="clear" w:pos="907"/>
                    </w:tabs>
                    <w:spacing w:before="60"/>
                    <w:rPr>
                      <w:rFonts w:asciiTheme="minorHAnsi" w:hAnsiTheme="minorHAnsi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>Connaissance</w:t>
                  </w:r>
                  <w:r w:rsidR="00BE3ECC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>d</w:t>
                  </w:r>
                  <w:r w:rsidR="00BB48F6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>ans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C43967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>l’automatisations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BB48F6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des processus métiers 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ainsi que </w:t>
                  </w:r>
                  <w:r w:rsidRPr="000C6D63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des 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>procédures</w:t>
                  </w:r>
                  <w:r w:rsidRPr="000C6D63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 et enjeux 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 xml:space="preserve">fonctionnels lié </w:t>
                  </w:r>
                  <w:r w:rsidR="00BB48F6">
                    <w:rPr>
                      <w:rFonts w:asciiTheme="minorHAnsi" w:hAnsiTheme="minorHAnsi"/>
                      <w:bCs/>
                      <w:color w:val="000000"/>
                      <w:sz w:val="22"/>
                      <w:szCs w:val="22"/>
                    </w:rPr>
                    <w:t>au RPA</w:t>
                  </w:r>
                </w:p>
              </w:tc>
            </w:tr>
          </w:tbl>
          <w:p w14:paraId="224FEA5F" w14:textId="60EF656A" w:rsidR="00DF56AE" w:rsidRPr="005152F2" w:rsidRDefault="00DF56AE" w:rsidP="000C6D63">
            <w:pPr>
              <w:pStyle w:val="Lignegraphique"/>
              <w:spacing w:line="360" w:lineRule="auto"/>
              <w:jc w:val="both"/>
            </w:pPr>
          </w:p>
        </w:tc>
        <w:tc>
          <w:tcPr>
            <w:tcW w:w="6515" w:type="dxa"/>
          </w:tcPr>
          <w:tbl>
            <w:tblPr>
              <w:tblW w:w="6958" w:type="dxa"/>
              <w:tblLayout w:type="fixed"/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6958"/>
            </w:tblGrid>
            <w:tr w:rsidR="00C420C8" w14:paraId="533781A1" w14:textId="77777777" w:rsidTr="00CA3A92">
              <w:trPr>
                <w:trHeight w:val="4104"/>
              </w:trPr>
              <w:tc>
                <w:tcPr>
                  <w:tcW w:w="6958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EDF0EE8" w14:textId="78730B49" w:rsidR="00C420C8" w:rsidRPr="005152F2" w:rsidRDefault="00F06074" w:rsidP="002027B4">
                  <w:pPr>
                    <w:pStyle w:val="Titre2"/>
                    <w:framePr w:hSpace="141" w:wrap="around" w:vAnchor="page" w:hAnchor="margin" w:xAlign="center" w:y="810"/>
                    <w:spacing w:line="276" w:lineRule="auto"/>
                    <w:ind w:left="-243"/>
                  </w:pPr>
                  <w:r>
                    <w:t xml:space="preserve"> </w:t>
                  </w:r>
                  <w:sdt>
                    <w:sdtPr>
                      <w:alias w:val="Expérience :"/>
                      <w:tag w:val="Expérience :"/>
                      <w:id w:val="-1249877233"/>
                      <w:placeholder>
                        <w:docPart w:val="D618BD5AA2144719B0D7102A9EB9362B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5152F2">
                        <w:rPr>
                          <w:lang w:bidi="fr-FR"/>
                        </w:rPr>
                        <w:t>Expérience</w:t>
                      </w:r>
                    </w:sdtContent>
                  </w:sdt>
                  <w:r>
                    <w:t>S PROFESSIONNELLES</w:t>
                  </w:r>
                </w:p>
                <w:p w14:paraId="7E4BD6A9" w14:textId="4370144E" w:rsidR="00C420C8" w:rsidRPr="0043426C" w:rsidRDefault="002D57E1" w:rsidP="002027B4">
                  <w:pPr>
                    <w:pStyle w:val="Titre4"/>
                    <w:framePr w:hSpace="141" w:wrap="around" w:vAnchor="page" w:hAnchor="margin" w:xAlign="center" w:y="810"/>
                    <w:spacing w:line="276" w:lineRule="auto"/>
                    <w:ind w:left="-243"/>
                  </w:pPr>
                  <w:r>
                    <w:t>DEVELOPPEUR</w:t>
                  </w:r>
                  <w:r w:rsidR="00D12C38">
                    <w:t xml:space="preserve"> / </w:t>
                  </w:r>
                  <w:r w:rsidR="00D12C38" w:rsidRPr="00D12C38">
                    <w:t>EBURTIS CI</w:t>
                  </w:r>
                </w:p>
                <w:p w14:paraId="59ABA5A0" w14:textId="33E4758A" w:rsidR="00DA50A4" w:rsidRDefault="00D12C38" w:rsidP="002027B4">
                  <w:pPr>
                    <w:pStyle w:val="Titre5"/>
                    <w:framePr w:hSpace="141" w:wrap="around" w:vAnchor="page" w:hAnchor="margin" w:xAlign="center" w:y="810"/>
                    <w:spacing w:line="276" w:lineRule="auto"/>
                    <w:ind w:left="-243"/>
                  </w:pPr>
                  <w:r>
                    <w:t>202</w:t>
                  </w:r>
                  <w:r w:rsidR="002D57E1">
                    <w:t>2</w:t>
                  </w:r>
                  <w:r w:rsidR="00C420C8">
                    <w:rPr>
                      <w:lang w:bidi="fr-FR"/>
                    </w:rPr>
                    <w:t xml:space="preserve"> – </w:t>
                  </w:r>
                  <w:r>
                    <w:t>Actuel</w:t>
                  </w:r>
                </w:p>
                <w:p w14:paraId="5A3BC340" w14:textId="77777777" w:rsidR="004737D5" w:rsidRPr="004737D5" w:rsidRDefault="004737D5" w:rsidP="002027B4">
                  <w:pPr>
                    <w:framePr w:hSpace="141" w:wrap="around" w:vAnchor="page" w:hAnchor="margin" w:xAlign="center" w:y="810"/>
                  </w:pPr>
                </w:p>
                <w:p w14:paraId="0B76F696" w14:textId="04C8EB08" w:rsidR="00F06074" w:rsidRPr="00472839" w:rsidRDefault="00F06074" w:rsidP="002027B4">
                  <w:pPr>
                    <w:framePr w:hSpace="141" w:wrap="around" w:vAnchor="page" w:hAnchor="margin" w:xAlign="center" w:y="810"/>
                    <w:jc w:val="both"/>
                    <w:rPr>
                      <w:rFonts w:asciiTheme="majorHAnsi" w:hAnsiTheme="majorHAnsi"/>
                      <w:b/>
                      <w:bCs/>
                    </w:rPr>
                  </w:pPr>
                  <w:r w:rsidRPr="00472839">
                    <w:rPr>
                      <w:rFonts w:asciiTheme="majorHAnsi" w:hAnsiTheme="majorHAnsi"/>
                      <w:b/>
                      <w:bCs/>
                    </w:rPr>
                    <w:t xml:space="preserve">PROJET </w:t>
                  </w:r>
                  <w:r w:rsidR="002D57E1">
                    <w:rPr>
                      <w:rFonts w:asciiTheme="majorHAnsi" w:hAnsiTheme="majorHAnsi"/>
                      <w:b/>
                      <w:bCs/>
                    </w:rPr>
                    <w:t xml:space="preserve">ELEPHANTBET </w:t>
                  </w:r>
                  <w:r w:rsidRPr="00472839">
                    <w:rPr>
                      <w:rFonts w:asciiTheme="majorHAnsi" w:hAnsiTheme="majorHAnsi"/>
                      <w:b/>
                      <w:bCs/>
                    </w:rPr>
                    <w:t>(</w:t>
                  </w:r>
                  <w:r w:rsidR="002D57E1">
                    <w:rPr>
                      <w:rFonts w:asciiTheme="majorHAnsi" w:hAnsiTheme="majorHAnsi"/>
                      <w:b/>
                      <w:bCs/>
                    </w:rPr>
                    <w:t>E</w:t>
                  </w:r>
                  <w:r w:rsidR="005170B1">
                    <w:rPr>
                      <w:rFonts w:asciiTheme="majorHAnsi" w:hAnsiTheme="majorHAnsi"/>
                      <w:b/>
                      <w:bCs/>
                    </w:rPr>
                    <w:t>BURTIS</w:t>
                  </w:r>
                  <w:r w:rsidRPr="00472839">
                    <w:rPr>
                      <w:rFonts w:asciiTheme="majorHAnsi" w:hAnsiTheme="majorHAnsi"/>
                      <w:b/>
                      <w:bCs/>
                    </w:rPr>
                    <w:t>)</w:t>
                  </w:r>
                </w:p>
                <w:p w14:paraId="5145F9E4" w14:textId="1E144A66" w:rsidR="00D12C38" w:rsidRPr="00472839" w:rsidRDefault="00D12C38" w:rsidP="002027B4">
                  <w:pPr>
                    <w:framePr w:hSpace="141" w:wrap="around" w:vAnchor="page" w:hAnchor="margin" w:xAlign="center" w:y="810"/>
                    <w:jc w:val="both"/>
                  </w:pPr>
                  <w:r w:rsidRPr="00472839">
                    <w:t xml:space="preserve">Missions </w:t>
                  </w:r>
                  <w:r w:rsidR="00D9388D" w:rsidRPr="00472839">
                    <w:t>et</w:t>
                  </w:r>
                  <w:r w:rsidRPr="00472839">
                    <w:t xml:space="preserve"> tâches réalisées</w:t>
                  </w:r>
                  <w:r w:rsidR="00F06074" w:rsidRPr="00472839">
                    <w:t xml:space="preserve"> </w:t>
                  </w:r>
                  <w:r w:rsidRPr="00472839">
                    <w:t>:</w:t>
                  </w:r>
                </w:p>
                <w:p w14:paraId="73014C1C" w14:textId="35AB3574" w:rsidR="009E2528" w:rsidRDefault="003821A3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6"/>
                    </w:numPr>
                    <w:jc w:val="both"/>
                  </w:pPr>
                  <w:r>
                    <w:t>Développement de la partie front du projet</w:t>
                  </w:r>
                </w:p>
                <w:p w14:paraId="29F494A1" w14:textId="2A15D90B" w:rsidR="009E2528" w:rsidRDefault="003821A3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6"/>
                    </w:numPr>
                    <w:jc w:val="both"/>
                  </w:pPr>
                  <w:r>
                    <w:t>Ecriture des tests unitaire</w:t>
                  </w:r>
                  <w:r w:rsidR="00240520">
                    <w:t>s et fonctionnels</w:t>
                  </w:r>
                  <w:r>
                    <w:t xml:space="preserve"> de projet</w:t>
                  </w:r>
                </w:p>
                <w:p w14:paraId="23344DA5" w14:textId="728F8641" w:rsidR="00812CD5" w:rsidRDefault="00812CD5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6"/>
                    </w:numPr>
                    <w:jc w:val="both"/>
                  </w:pPr>
                  <w:r>
                    <w:t>Elaboration de manuels d’utilisation de l’application</w:t>
                  </w:r>
                </w:p>
                <w:p w14:paraId="58B5C33D" w14:textId="77777777" w:rsidR="009E2528" w:rsidRDefault="009E2528" w:rsidP="002027B4">
                  <w:pPr>
                    <w:pStyle w:val="Paragraphedeliste"/>
                    <w:framePr w:hSpace="141" w:wrap="around" w:vAnchor="page" w:hAnchor="margin" w:xAlign="center" w:y="810"/>
                    <w:jc w:val="both"/>
                  </w:pPr>
                </w:p>
                <w:p w14:paraId="55F1631D" w14:textId="2D170BF5" w:rsidR="009E2528" w:rsidRDefault="009E2528" w:rsidP="002027B4">
                  <w:pPr>
                    <w:framePr w:hSpace="141" w:wrap="around" w:vAnchor="page" w:hAnchor="margin" w:xAlign="center" w:y="810"/>
                    <w:jc w:val="both"/>
                    <w:rPr>
                      <w:rFonts w:asciiTheme="majorHAnsi" w:hAnsiTheme="majorHAnsi"/>
                      <w:b/>
                      <w:bCs/>
                    </w:rPr>
                  </w:pPr>
                  <w:r w:rsidRPr="00472839">
                    <w:rPr>
                      <w:rFonts w:asciiTheme="majorHAnsi" w:hAnsiTheme="majorHAnsi"/>
                      <w:b/>
                      <w:bCs/>
                    </w:rPr>
                    <w:t xml:space="preserve">PROJET </w:t>
                  </w:r>
                  <w:r w:rsidR="002D57E1">
                    <w:rPr>
                      <w:rFonts w:asciiTheme="majorHAnsi" w:hAnsiTheme="majorHAnsi"/>
                      <w:b/>
                      <w:bCs/>
                    </w:rPr>
                    <w:t>E-SCRUTIN</w:t>
                  </w:r>
                  <w:r w:rsidR="005170B1">
                    <w:rPr>
                      <w:rFonts w:asciiTheme="majorHAnsi" w:hAnsiTheme="majorHAnsi"/>
                      <w:b/>
                      <w:bCs/>
                    </w:rPr>
                    <w:t xml:space="preserve"> </w:t>
                  </w:r>
                  <w:r w:rsidR="005170B1" w:rsidRPr="00472839">
                    <w:rPr>
                      <w:rFonts w:asciiTheme="majorHAnsi" w:hAnsiTheme="majorHAnsi"/>
                      <w:b/>
                      <w:bCs/>
                    </w:rPr>
                    <w:t>(</w:t>
                  </w:r>
                  <w:r w:rsidR="005170B1">
                    <w:rPr>
                      <w:rFonts w:asciiTheme="majorHAnsi" w:hAnsiTheme="majorHAnsi"/>
                      <w:b/>
                      <w:bCs/>
                    </w:rPr>
                    <w:t>EBURTIS</w:t>
                  </w:r>
                  <w:r w:rsidR="005170B1" w:rsidRPr="00472839">
                    <w:rPr>
                      <w:rFonts w:asciiTheme="majorHAnsi" w:hAnsiTheme="majorHAnsi"/>
                      <w:b/>
                      <w:bCs/>
                    </w:rPr>
                    <w:t>)</w:t>
                  </w:r>
                </w:p>
                <w:p w14:paraId="09F6E86D" w14:textId="7AD937C2" w:rsidR="004737D5" w:rsidRPr="00472839" w:rsidRDefault="004737D5" w:rsidP="002027B4">
                  <w:pPr>
                    <w:framePr w:hSpace="141" w:wrap="around" w:vAnchor="page" w:hAnchor="margin" w:xAlign="center" w:y="810"/>
                    <w:jc w:val="both"/>
                  </w:pPr>
                  <w:r w:rsidRPr="00472839">
                    <w:t>Missions et tâches réalisées :</w:t>
                  </w:r>
                </w:p>
                <w:p w14:paraId="11430585" w14:textId="4DB9BD17" w:rsidR="00C420C8" w:rsidRDefault="00DA50A4" w:rsidP="002027B4">
                  <w:pPr>
                    <w:pStyle w:val="Paragraphedeliste"/>
                    <w:framePr w:hSpace="141" w:wrap="around" w:vAnchor="page" w:hAnchor="margin" w:xAlign="center" w:y="810"/>
                    <w:numPr>
                      <w:ilvl w:val="0"/>
                      <w:numId w:val="26"/>
                    </w:numPr>
                    <w:jc w:val="both"/>
                  </w:pPr>
                  <w:r w:rsidRPr="00472839">
                    <w:t>D</w:t>
                  </w:r>
                  <w:r w:rsidR="00240520">
                    <w:t>éveloppement de la partie front du projet</w:t>
                  </w:r>
                </w:p>
              </w:tc>
            </w:tr>
            <w:tr w:rsidR="00C420C8" w14:paraId="3010256B" w14:textId="77777777" w:rsidTr="00CA3A92">
              <w:trPr>
                <w:trHeight w:val="3672"/>
              </w:trPr>
              <w:tc>
                <w:tcPr>
                  <w:tcW w:w="6958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374CDD1" w14:textId="77777777" w:rsidR="00C420C8" w:rsidRPr="005152F2" w:rsidRDefault="00000000" w:rsidP="002027B4">
                  <w:pPr>
                    <w:pStyle w:val="Titre2"/>
                    <w:framePr w:hSpace="141" w:wrap="around" w:vAnchor="page" w:hAnchor="margin" w:xAlign="center" w:y="810"/>
                    <w:ind w:left="-243"/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BA499DC562594FFCA373E6BF021CDB8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rPr>
                          <w:lang w:bidi="fr-FR"/>
                        </w:rPr>
                        <w:t>Formation</w:t>
                      </w:r>
                    </w:sdtContent>
                  </w:sdt>
                </w:p>
                <w:p w14:paraId="4AD7AC43" w14:textId="1D7AFD91" w:rsidR="00127B38" w:rsidRDefault="003817FD" w:rsidP="002027B4">
                  <w:pPr>
                    <w:pStyle w:val="Titre4"/>
                    <w:framePr w:hSpace="141" w:wrap="around" w:vAnchor="page" w:hAnchor="margin" w:xAlign="center" w:y="810"/>
                    <w:spacing w:line="240" w:lineRule="auto"/>
                    <w:ind w:left="-243"/>
                    <w:jc w:val="left"/>
                  </w:pPr>
                  <w:r w:rsidRPr="003817FD">
                    <w:t xml:space="preserve">Licence </w:t>
                  </w:r>
                  <w:r w:rsidR="002D57E1">
                    <w:t>EN METHODE INFORMATI</w:t>
                  </w:r>
                  <w:r w:rsidR="00127B38">
                    <w:t>QUE</w:t>
                  </w:r>
                  <w:r w:rsidR="002D57E1">
                    <w:t xml:space="preserve"> APPLIQU</w:t>
                  </w:r>
                  <w:r w:rsidR="00C073A8">
                    <w:t>E</w:t>
                  </w:r>
                  <w:r w:rsidR="006D268A">
                    <w:t>E</w:t>
                  </w:r>
                  <w:r w:rsidR="002D57E1">
                    <w:t xml:space="preserve"> </w:t>
                  </w:r>
                </w:p>
                <w:p w14:paraId="6857B119" w14:textId="3158D104" w:rsidR="003817FD" w:rsidRPr="0043426C" w:rsidRDefault="002D57E1" w:rsidP="002027B4">
                  <w:pPr>
                    <w:pStyle w:val="Titre4"/>
                    <w:framePr w:hSpace="141" w:wrap="around" w:vAnchor="page" w:hAnchor="margin" w:xAlign="center" w:y="810"/>
                    <w:spacing w:line="240" w:lineRule="auto"/>
                    <w:ind w:left="-243"/>
                    <w:jc w:val="left"/>
                  </w:pPr>
                  <w:r>
                    <w:t>A LA GESTION DES ENTREPRISES</w:t>
                  </w:r>
                  <w:r w:rsidR="00D9388D">
                    <w:t xml:space="preserve"> </w:t>
                  </w:r>
                  <w:r w:rsidR="00127B38">
                    <w:t xml:space="preserve">(MIAGE) </w:t>
                  </w:r>
                  <w:r w:rsidR="003817FD">
                    <w:t>/ 20</w:t>
                  </w:r>
                  <w:r>
                    <w:t>19-2022</w:t>
                  </w:r>
                </w:p>
                <w:p w14:paraId="1ED649E0" w14:textId="495D9B32" w:rsidR="003817FD" w:rsidRPr="00472839" w:rsidRDefault="00C073A8" w:rsidP="002027B4">
                  <w:pPr>
                    <w:pStyle w:val="Titre5"/>
                    <w:framePr w:hSpace="141" w:wrap="around" w:vAnchor="page" w:hAnchor="margin" w:xAlign="center" w:y="810"/>
                    <w:spacing w:line="240" w:lineRule="auto"/>
                    <w:ind w:left="-243"/>
                    <w:jc w:val="left"/>
                  </w:pPr>
                  <w:r>
                    <w:t>Université Polytechnique de Bingerville (UPB)</w:t>
                  </w:r>
                </w:p>
                <w:p w14:paraId="4E336B15" w14:textId="71B0D162" w:rsidR="003817FD" w:rsidRPr="0043426C" w:rsidRDefault="003817FD" w:rsidP="002027B4">
                  <w:pPr>
                    <w:pStyle w:val="Titre4"/>
                    <w:framePr w:hSpace="141" w:wrap="around" w:vAnchor="page" w:hAnchor="margin" w:xAlign="center" w:y="810"/>
                    <w:spacing w:line="240" w:lineRule="auto"/>
                    <w:ind w:left="-243"/>
                    <w:jc w:val="left"/>
                  </w:pPr>
                  <w:r w:rsidRPr="003817FD">
                    <w:t>Baccalauréat série D</w:t>
                  </w:r>
                  <w:r>
                    <w:t xml:space="preserve"> / 2018</w:t>
                  </w:r>
                </w:p>
                <w:p w14:paraId="470F467E" w14:textId="58D6F40E" w:rsidR="003817FD" w:rsidRDefault="003817FD" w:rsidP="002027B4">
                  <w:pPr>
                    <w:framePr w:hSpace="141" w:wrap="around" w:vAnchor="page" w:hAnchor="margin" w:xAlign="center" w:y="810"/>
                    <w:spacing w:line="240" w:lineRule="auto"/>
                    <w:ind w:left="-243"/>
                    <w:jc w:val="left"/>
                  </w:pPr>
                  <w:r w:rsidRPr="00472839">
                    <w:rPr>
                      <w:rFonts w:asciiTheme="majorHAnsi" w:eastAsiaTheme="majorEastAsia" w:hAnsiTheme="majorHAnsi" w:cstheme="majorBidi"/>
                    </w:rPr>
                    <w:t xml:space="preserve">Lycée </w:t>
                  </w:r>
                  <w:r w:rsidR="007C51DB">
                    <w:rPr>
                      <w:rFonts w:asciiTheme="majorHAnsi" w:eastAsiaTheme="majorEastAsia" w:hAnsiTheme="majorHAnsi" w:cstheme="majorBidi"/>
                    </w:rPr>
                    <w:t>de Garçon de Bingerville</w:t>
                  </w:r>
                </w:p>
              </w:tc>
            </w:tr>
            <w:tr w:rsidR="00C420C8" w14:paraId="56B62863" w14:textId="77777777" w:rsidTr="001F00C5">
              <w:trPr>
                <w:trHeight w:val="1367"/>
              </w:trPr>
              <w:tc>
                <w:tcPr>
                  <w:tcW w:w="6958" w:type="dxa"/>
                  <w:tcMar>
                    <w:left w:w="720" w:type="dxa"/>
                    <w:right w:w="0" w:type="dxa"/>
                  </w:tcMar>
                </w:tcPr>
                <w:p w14:paraId="767844F2" w14:textId="2F43B9F1" w:rsidR="00C420C8" w:rsidRPr="00350C82" w:rsidRDefault="000C6D63" w:rsidP="002027B4">
                  <w:pPr>
                    <w:pStyle w:val="Titre2"/>
                    <w:framePr w:hSpace="141" w:wrap="around" w:vAnchor="page" w:hAnchor="margin" w:xAlign="center" w:y="810"/>
                    <w:ind w:left="-243"/>
                    <w:rPr>
                      <w:lang w:val="en-US"/>
                    </w:rPr>
                  </w:pPr>
                  <w:r>
                    <w:t xml:space="preserve">  </w:t>
                  </w:r>
                  <w:r w:rsidRPr="000C6D63">
                    <w:t>LANGUES</w:t>
                  </w:r>
                </w:p>
                <w:p w14:paraId="7EF9F843" w14:textId="511862FD" w:rsidR="00C420C8" w:rsidRPr="004737D5" w:rsidRDefault="001F00C5" w:rsidP="002027B4">
                  <w:pPr>
                    <w:framePr w:hSpace="141" w:wrap="around" w:vAnchor="page" w:hAnchor="margin" w:xAlign="center" w:y="810"/>
                    <w:ind w:left="-384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76443A" w:rsidRPr="004737D5">
                    <w:rPr>
                      <w:rFonts w:asciiTheme="majorHAnsi" w:hAnsiTheme="majorHAnsi"/>
                      <w:b/>
                      <w:bCs/>
                    </w:rPr>
                    <w:t>ANGLAIS</w:t>
                  </w:r>
                  <w:r w:rsidR="0076443A" w:rsidRPr="004737D5">
                    <w:t xml:space="preserve"> </w:t>
                  </w:r>
                  <w:r w:rsidR="00EF1FC6" w:rsidRPr="004737D5">
                    <w:t>(</w:t>
                  </w:r>
                  <w:r w:rsidR="004737D5" w:rsidRPr="00D9288A">
                    <w:t>Moyen</w:t>
                  </w:r>
                  <w:r w:rsidR="004737D5" w:rsidRPr="004737D5">
                    <w:t>)</w:t>
                  </w:r>
                  <w:r w:rsidR="004737D5">
                    <w:t xml:space="preserve"> </w:t>
                  </w:r>
                  <w:r w:rsidR="004737D5" w:rsidRPr="004737D5">
                    <w:rPr>
                      <w:b/>
                      <w:bCs/>
                    </w:rPr>
                    <w:t>FRANÇAIS</w:t>
                  </w:r>
                  <w:r w:rsidR="0076443A" w:rsidRPr="004737D5">
                    <w:t xml:space="preserve"> </w:t>
                  </w:r>
                  <w:r w:rsidR="00EF1FC6" w:rsidRPr="004737D5">
                    <w:t>(</w:t>
                  </w:r>
                  <w:r w:rsidR="00EF1FC6" w:rsidRPr="00D9288A">
                    <w:t>Courant</w:t>
                  </w:r>
                  <w:r w:rsidR="00EF1FC6" w:rsidRPr="004737D5">
                    <w:t>)</w:t>
                  </w:r>
                </w:p>
              </w:tc>
            </w:tr>
          </w:tbl>
          <w:p w14:paraId="25383628" w14:textId="77777777" w:rsidR="00C420C8" w:rsidRPr="005152F2" w:rsidRDefault="00C420C8" w:rsidP="000C6D63"/>
        </w:tc>
      </w:tr>
    </w:tbl>
    <w:p w14:paraId="3ED05A06" w14:textId="77777777" w:rsidR="003F5FDB" w:rsidRDefault="003F5FDB" w:rsidP="000C6D63">
      <w:pPr>
        <w:pStyle w:val="Sansinterligne"/>
        <w:jc w:val="both"/>
      </w:pPr>
    </w:p>
    <w:sectPr w:rsidR="003F5FDB" w:rsidSect="00CA3A92">
      <w:headerReference w:type="default" r:id="rId10"/>
      <w:footerReference w:type="default" r:id="rId11"/>
      <w:pgSz w:w="11906" w:h="16838" w:code="9"/>
      <w:pgMar w:top="1417" w:right="1417" w:bottom="1417" w:left="1417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0A57B" w14:textId="77777777" w:rsidR="005E19EA" w:rsidRDefault="005E19EA" w:rsidP="003856C9">
      <w:pPr>
        <w:spacing w:after="0" w:line="240" w:lineRule="auto"/>
      </w:pPr>
      <w:r>
        <w:separator/>
      </w:r>
    </w:p>
  </w:endnote>
  <w:endnote w:type="continuationSeparator" w:id="0">
    <w:p w14:paraId="0AE37FA1" w14:textId="77777777" w:rsidR="005E19EA" w:rsidRDefault="005E19E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D7FB" w14:textId="77777777" w:rsidR="003856C9" w:rsidRDefault="007803B7" w:rsidP="007803B7">
    <w:pPr>
      <w:pStyle w:val="Pieddepage"/>
    </w:pPr>
    <w:r w:rsidRPr="00DC79BB">
      <w:rPr>
        <w:noProof/>
        <w:lang w:bidi="fr-F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062CD9D" wp14:editId="5976D98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e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e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e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e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e libre 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73F8B21" id="Groupe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OFOVbhxkAAIOzAAAOAAAAAAAAAAAAAAAAAC4CAABkcnMvZTJvRG9jLnht&#10;bFBLAQItABQABgAIAAAAIQBztzj82gAAAAUBAAAPAAAAAAAAAAAAAAAAAOEbAABkcnMvZG93bnJl&#10;di54bWxQSwUGAAAAAAQABADzAAAA6BwAAAAA&#10;">
              <o:lock v:ext="edit" aspectratio="t"/>
              <v:shape id="Forme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e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e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e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e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e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e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e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e libre 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fr-FR"/>
          </w:rPr>
          <w:fldChar w:fldCharType="begin"/>
        </w:r>
        <w:r w:rsidR="001765FE">
          <w:rPr>
            <w:lang w:bidi="fr-FR"/>
          </w:rPr>
          <w:instrText xml:space="preserve"> PAGE   \* MERGEFORMAT </w:instrText>
        </w:r>
        <w:r w:rsidR="001765FE">
          <w:rPr>
            <w:lang w:bidi="fr-FR"/>
          </w:rPr>
          <w:fldChar w:fldCharType="separate"/>
        </w:r>
        <w:r w:rsidR="003F5FDB">
          <w:rPr>
            <w:noProof/>
            <w:lang w:bidi="fr-FR"/>
          </w:rPr>
          <w:t>2</w:t>
        </w:r>
        <w:r w:rsidR="001765FE">
          <w:rPr>
            <w:noProof/>
            <w:lang w:bidi="fr-F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3F627" w14:textId="77777777" w:rsidR="005E19EA" w:rsidRDefault="005E19EA" w:rsidP="003856C9">
      <w:pPr>
        <w:spacing w:after="0" w:line="240" w:lineRule="auto"/>
      </w:pPr>
      <w:r>
        <w:separator/>
      </w:r>
    </w:p>
  </w:footnote>
  <w:footnote w:type="continuationSeparator" w:id="0">
    <w:p w14:paraId="7E9E13C1" w14:textId="77777777" w:rsidR="005E19EA" w:rsidRDefault="005E19E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C88C7" w14:textId="77777777" w:rsidR="003856C9" w:rsidRDefault="007803B7">
    <w:pPr>
      <w:pStyle w:val="En-tte"/>
    </w:pPr>
    <w:r w:rsidRPr="00DC79BB">
      <w:rPr>
        <w:noProof/>
        <w:lang w:bidi="fr-F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31DD6BE" wp14:editId="5AC41B9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e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e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e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e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e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e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e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e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e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e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e libre 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5ED661" id="Groupe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">
              <o:lock v:ext="edit" aspectratio="t"/>
              <v:shape id="Forme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e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e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e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e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e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e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e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e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e libre 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16444"/>
    <w:multiLevelType w:val="hybridMultilevel"/>
    <w:tmpl w:val="F1D4FE00"/>
    <w:lvl w:ilvl="0" w:tplc="C624C6D6">
      <w:numFmt w:val="bullet"/>
      <w:lvlText w:val="•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DC3B4B"/>
    <w:multiLevelType w:val="hybridMultilevel"/>
    <w:tmpl w:val="F69673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032B0"/>
    <w:multiLevelType w:val="hybridMultilevel"/>
    <w:tmpl w:val="9294B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86CA8"/>
    <w:multiLevelType w:val="hybridMultilevel"/>
    <w:tmpl w:val="74C63BD8"/>
    <w:lvl w:ilvl="0" w:tplc="C624C6D6">
      <w:numFmt w:val="bullet"/>
      <w:lvlText w:val="•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76BF4"/>
    <w:multiLevelType w:val="hybridMultilevel"/>
    <w:tmpl w:val="9336FA6C"/>
    <w:lvl w:ilvl="0" w:tplc="C624C6D6">
      <w:numFmt w:val="bullet"/>
      <w:lvlText w:val="•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22D6D"/>
    <w:multiLevelType w:val="hybridMultilevel"/>
    <w:tmpl w:val="6C683054"/>
    <w:lvl w:ilvl="0" w:tplc="2D2C4752">
      <w:numFmt w:val="bullet"/>
      <w:lvlText w:val="•"/>
      <w:lvlJc w:val="left"/>
      <w:pPr>
        <w:ind w:left="1080" w:hanging="72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6316A"/>
    <w:multiLevelType w:val="hybridMultilevel"/>
    <w:tmpl w:val="F65A7528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677429"/>
    <w:multiLevelType w:val="hybridMultilevel"/>
    <w:tmpl w:val="2C0E90E6"/>
    <w:lvl w:ilvl="0" w:tplc="C624C6D6">
      <w:numFmt w:val="bullet"/>
      <w:lvlText w:val="•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1784A"/>
    <w:multiLevelType w:val="hybridMultilevel"/>
    <w:tmpl w:val="E2C40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C09A2"/>
    <w:multiLevelType w:val="hybridMultilevel"/>
    <w:tmpl w:val="826CE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21409"/>
    <w:multiLevelType w:val="hybridMultilevel"/>
    <w:tmpl w:val="C6846394"/>
    <w:lvl w:ilvl="0" w:tplc="A0904D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F27D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0059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2A6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C7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526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C05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6C60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0E2B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658AD"/>
    <w:multiLevelType w:val="hybridMultilevel"/>
    <w:tmpl w:val="DEDC2CE4"/>
    <w:lvl w:ilvl="0" w:tplc="C624C6D6">
      <w:numFmt w:val="bullet"/>
      <w:lvlText w:val="•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00052"/>
    <w:multiLevelType w:val="hybridMultilevel"/>
    <w:tmpl w:val="CCE05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21813"/>
    <w:multiLevelType w:val="hybridMultilevel"/>
    <w:tmpl w:val="93165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73552"/>
    <w:multiLevelType w:val="hybridMultilevel"/>
    <w:tmpl w:val="78C24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B4456"/>
    <w:multiLevelType w:val="hybridMultilevel"/>
    <w:tmpl w:val="AF9EF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352672">
    <w:abstractNumId w:val="9"/>
  </w:num>
  <w:num w:numId="2" w16cid:durableId="232201073">
    <w:abstractNumId w:val="7"/>
  </w:num>
  <w:num w:numId="3" w16cid:durableId="2123104891">
    <w:abstractNumId w:val="6"/>
  </w:num>
  <w:num w:numId="4" w16cid:durableId="334113333">
    <w:abstractNumId w:val="5"/>
  </w:num>
  <w:num w:numId="5" w16cid:durableId="1858613467">
    <w:abstractNumId w:val="4"/>
  </w:num>
  <w:num w:numId="6" w16cid:durableId="295766821">
    <w:abstractNumId w:val="8"/>
  </w:num>
  <w:num w:numId="7" w16cid:durableId="1893732749">
    <w:abstractNumId w:val="3"/>
  </w:num>
  <w:num w:numId="8" w16cid:durableId="947737589">
    <w:abstractNumId w:val="2"/>
  </w:num>
  <w:num w:numId="9" w16cid:durableId="1896307258">
    <w:abstractNumId w:val="1"/>
  </w:num>
  <w:num w:numId="10" w16cid:durableId="540478800">
    <w:abstractNumId w:val="0"/>
  </w:num>
  <w:num w:numId="11" w16cid:durableId="1969584755">
    <w:abstractNumId w:val="22"/>
  </w:num>
  <w:num w:numId="12" w16cid:durableId="2146770372">
    <w:abstractNumId w:val="15"/>
  </w:num>
  <w:num w:numId="13" w16cid:durableId="1890651233">
    <w:abstractNumId w:val="11"/>
  </w:num>
  <w:num w:numId="14" w16cid:durableId="862474040">
    <w:abstractNumId w:val="23"/>
  </w:num>
  <w:num w:numId="15" w16cid:durableId="2047412380">
    <w:abstractNumId w:val="24"/>
  </w:num>
  <w:num w:numId="16" w16cid:durableId="80950717">
    <w:abstractNumId w:val="18"/>
  </w:num>
  <w:num w:numId="17" w16cid:durableId="665061919">
    <w:abstractNumId w:val="25"/>
  </w:num>
  <w:num w:numId="18" w16cid:durableId="1516576559">
    <w:abstractNumId w:val="12"/>
  </w:num>
  <w:num w:numId="19" w16cid:durableId="1696154700">
    <w:abstractNumId w:val="19"/>
  </w:num>
  <w:num w:numId="20" w16cid:durableId="1973051056">
    <w:abstractNumId w:val="16"/>
  </w:num>
  <w:num w:numId="21" w16cid:durableId="1317032973">
    <w:abstractNumId w:val="20"/>
  </w:num>
  <w:num w:numId="22" w16cid:durableId="1458523540">
    <w:abstractNumId w:val="10"/>
  </w:num>
  <w:num w:numId="23" w16cid:durableId="742531310">
    <w:abstractNumId w:val="13"/>
  </w:num>
  <w:num w:numId="24" w16cid:durableId="447241491">
    <w:abstractNumId w:val="21"/>
  </w:num>
  <w:num w:numId="25" w16cid:durableId="1820226227">
    <w:abstractNumId w:val="14"/>
  </w:num>
  <w:num w:numId="26" w16cid:durableId="6412744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1"/>
    <w:rsid w:val="00052BE1"/>
    <w:rsid w:val="0007412A"/>
    <w:rsid w:val="000C6D63"/>
    <w:rsid w:val="0010199E"/>
    <w:rsid w:val="0010257B"/>
    <w:rsid w:val="001166C2"/>
    <w:rsid w:val="00127B38"/>
    <w:rsid w:val="001503AC"/>
    <w:rsid w:val="001765FE"/>
    <w:rsid w:val="0019367D"/>
    <w:rsid w:val="0019561F"/>
    <w:rsid w:val="001A60CC"/>
    <w:rsid w:val="001B32D2"/>
    <w:rsid w:val="001B5E0E"/>
    <w:rsid w:val="001E3DA1"/>
    <w:rsid w:val="001F00C5"/>
    <w:rsid w:val="002027B4"/>
    <w:rsid w:val="00240520"/>
    <w:rsid w:val="00283B81"/>
    <w:rsid w:val="00290F84"/>
    <w:rsid w:val="00293B83"/>
    <w:rsid w:val="002A217D"/>
    <w:rsid w:val="002A3621"/>
    <w:rsid w:val="002A483A"/>
    <w:rsid w:val="002A4C3B"/>
    <w:rsid w:val="002B3890"/>
    <w:rsid w:val="002B7747"/>
    <w:rsid w:val="002C77B9"/>
    <w:rsid w:val="002D57E1"/>
    <w:rsid w:val="002F485A"/>
    <w:rsid w:val="003053D9"/>
    <w:rsid w:val="00341701"/>
    <w:rsid w:val="00350C82"/>
    <w:rsid w:val="00374D3C"/>
    <w:rsid w:val="003817FD"/>
    <w:rsid w:val="003821A3"/>
    <w:rsid w:val="003856C9"/>
    <w:rsid w:val="00396369"/>
    <w:rsid w:val="003D799F"/>
    <w:rsid w:val="003F4D31"/>
    <w:rsid w:val="003F5FDB"/>
    <w:rsid w:val="00407368"/>
    <w:rsid w:val="0043426C"/>
    <w:rsid w:val="00441EB9"/>
    <w:rsid w:val="004625D3"/>
    <w:rsid w:val="00463463"/>
    <w:rsid w:val="00472839"/>
    <w:rsid w:val="004737D5"/>
    <w:rsid w:val="00473EF8"/>
    <w:rsid w:val="004760E5"/>
    <w:rsid w:val="004775F7"/>
    <w:rsid w:val="004A64E0"/>
    <w:rsid w:val="004D03FF"/>
    <w:rsid w:val="004D22BB"/>
    <w:rsid w:val="005152F2"/>
    <w:rsid w:val="005170B1"/>
    <w:rsid w:val="005246B9"/>
    <w:rsid w:val="00534E4E"/>
    <w:rsid w:val="00551D35"/>
    <w:rsid w:val="005562D4"/>
    <w:rsid w:val="00557019"/>
    <w:rsid w:val="005674AC"/>
    <w:rsid w:val="00580925"/>
    <w:rsid w:val="00593E89"/>
    <w:rsid w:val="005A1E51"/>
    <w:rsid w:val="005A7E57"/>
    <w:rsid w:val="005E19EA"/>
    <w:rsid w:val="00616FF4"/>
    <w:rsid w:val="006A3CE7"/>
    <w:rsid w:val="006B6AF8"/>
    <w:rsid w:val="006D268A"/>
    <w:rsid w:val="006E4E85"/>
    <w:rsid w:val="00707605"/>
    <w:rsid w:val="00743379"/>
    <w:rsid w:val="00747550"/>
    <w:rsid w:val="0076443A"/>
    <w:rsid w:val="007803B7"/>
    <w:rsid w:val="007A7C08"/>
    <w:rsid w:val="007B2F5C"/>
    <w:rsid w:val="007C51DB"/>
    <w:rsid w:val="007C5F05"/>
    <w:rsid w:val="00812CD5"/>
    <w:rsid w:val="00825ED8"/>
    <w:rsid w:val="00832043"/>
    <w:rsid w:val="00832F81"/>
    <w:rsid w:val="00841714"/>
    <w:rsid w:val="008501C7"/>
    <w:rsid w:val="0085745C"/>
    <w:rsid w:val="00897BA9"/>
    <w:rsid w:val="008C6061"/>
    <w:rsid w:val="008C7CA2"/>
    <w:rsid w:val="008F6337"/>
    <w:rsid w:val="00911D8C"/>
    <w:rsid w:val="00914DAF"/>
    <w:rsid w:val="0093286E"/>
    <w:rsid w:val="00945D11"/>
    <w:rsid w:val="009554F2"/>
    <w:rsid w:val="009D1627"/>
    <w:rsid w:val="009E2528"/>
    <w:rsid w:val="00A36325"/>
    <w:rsid w:val="00A42F91"/>
    <w:rsid w:val="00AF1258"/>
    <w:rsid w:val="00B01E52"/>
    <w:rsid w:val="00B46CAE"/>
    <w:rsid w:val="00B550FC"/>
    <w:rsid w:val="00B85871"/>
    <w:rsid w:val="00B93310"/>
    <w:rsid w:val="00BB3B21"/>
    <w:rsid w:val="00BB48F6"/>
    <w:rsid w:val="00BC1F18"/>
    <w:rsid w:val="00BD2E58"/>
    <w:rsid w:val="00BE3ECC"/>
    <w:rsid w:val="00BF6BAB"/>
    <w:rsid w:val="00C007A5"/>
    <w:rsid w:val="00C013E5"/>
    <w:rsid w:val="00C073A8"/>
    <w:rsid w:val="00C420C8"/>
    <w:rsid w:val="00C43967"/>
    <w:rsid w:val="00C4403A"/>
    <w:rsid w:val="00C705AB"/>
    <w:rsid w:val="00CA3A92"/>
    <w:rsid w:val="00CE6306"/>
    <w:rsid w:val="00D11C4D"/>
    <w:rsid w:val="00D12C38"/>
    <w:rsid w:val="00D5067A"/>
    <w:rsid w:val="00D9288A"/>
    <w:rsid w:val="00D9388D"/>
    <w:rsid w:val="00DA50A4"/>
    <w:rsid w:val="00DC0F74"/>
    <w:rsid w:val="00DC79BB"/>
    <w:rsid w:val="00DD73E6"/>
    <w:rsid w:val="00DF0A0F"/>
    <w:rsid w:val="00DF56AE"/>
    <w:rsid w:val="00E1514F"/>
    <w:rsid w:val="00E34D58"/>
    <w:rsid w:val="00E7289C"/>
    <w:rsid w:val="00E941EF"/>
    <w:rsid w:val="00EB1343"/>
    <w:rsid w:val="00EB1C1B"/>
    <w:rsid w:val="00EE3596"/>
    <w:rsid w:val="00EF1FC6"/>
    <w:rsid w:val="00F06074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24E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6AE"/>
  </w:style>
  <w:style w:type="paragraph" w:styleId="Titre1">
    <w:name w:val="heading 1"/>
    <w:basedOn w:val="Normal"/>
    <w:link w:val="Titre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07A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7A5"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FE20E6"/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3053D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itre5Car">
    <w:name w:val="Titre 5 Car"/>
    <w:basedOn w:val="Policepardfaut"/>
    <w:link w:val="Titre5"/>
    <w:uiPriority w:val="9"/>
    <w:rsid w:val="00463463"/>
    <w:rPr>
      <w:rFonts w:asciiTheme="majorHAnsi" w:eastAsiaTheme="majorEastAsia" w:hAnsiTheme="majorHAnsi" w:cstheme="majorBidi"/>
    </w:rPr>
  </w:style>
  <w:style w:type="paragraph" w:styleId="Sansinterligne">
    <w:name w:val="No Spacing"/>
    <w:uiPriority w:val="12"/>
    <w:qFormat/>
    <w:rsid w:val="005A7E57"/>
    <w:pPr>
      <w:spacing w:after="0" w:line="240" w:lineRule="auto"/>
    </w:pPr>
  </w:style>
  <w:style w:type="paragraph" w:customStyle="1" w:styleId="Lignegraphique">
    <w:name w:val="Ligne graphiqu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71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41714"/>
  </w:style>
  <w:style w:type="paragraph" w:styleId="Normalcentr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171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1714"/>
  </w:style>
  <w:style w:type="paragraph" w:styleId="Corpsdetexte2">
    <w:name w:val="Body Text 2"/>
    <w:basedOn w:val="Normal"/>
    <w:link w:val="Corpsdetexte2Car"/>
    <w:uiPriority w:val="99"/>
    <w:semiHidden/>
    <w:unhideWhenUsed/>
    <w:rsid w:val="0084171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41714"/>
  </w:style>
  <w:style w:type="paragraph" w:styleId="Corpsdetexte3">
    <w:name w:val="Body Text 3"/>
    <w:basedOn w:val="Normal"/>
    <w:link w:val="Corpsdetex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4171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4171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1714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4171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41714"/>
    <w:pPr>
      <w:spacing w:after="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4171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4171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41714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841714"/>
  </w:style>
  <w:style w:type="table" w:styleId="Grillecouleur">
    <w:name w:val="Colorful Grid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4171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171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17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171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1714"/>
  </w:style>
  <w:style w:type="character" w:customStyle="1" w:styleId="DateCar">
    <w:name w:val="Date Car"/>
    <w:basedOn w:val="Policepardfaut"/>
    <w:link w:val="Date"/>
    <w:uiPriority w:val="99"/>
    <w:semiHidden/>
    <w:rsid w:val="0084171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171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4171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41714"/>
  </w:style>
  <w:style w:type="character" w:styleId="Accentuation">
    <w:name w:val="Emphasis"/>
    <w:basedOn w:val="Policepardfaut"/>
    <w:uiPriority w:val="20"/>
    <w:semiHidden/>
    <w:unhideWhenUsed/>
    <w:qFormat/>
    <w:rsid w:val="00841714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171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84171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1714"/>
    <w:rPr>
      <w:szCs w:val="20"/>
    </w:rPr>
  </w:style>
  <w:style w:type="table" w:styleId="TableauGrille1Clair">
    <w:name w:val="Grid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6Car">
    <w:name w:val="Titre 6 Car"/>
    <w:basedOn w:val="Policepardfaut"/>
    <w:link w:val="Titre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841714"/>
  </w:style>
  <w:style w:type="paragraph" w:styleId="AdresseHTML">
    <w:name w:val="HTML Address"/>
    <w:basedOn w:val="Normal"/>
    <w:link w:val="Adresse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4171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84171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84171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171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841714"/>
    <w:rPr>
      <w:i/>
      <w:iCs/>
    </w:rPr>
  </w:style>
  <w:style w:type="character" w:styleId="Lienhypertexte">
    <w:name w:val="Hyperlink"/>
    <w:basedOn w:val="Policepardfau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41714"/>
    <w:rPr>
      <w:i/>
      <w:iCs/>
      <w:color w:val="37B6AE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841714"/>
  </w:style>
  <w:style w:type="paragraph" w:styleId="Liste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4171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4171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41714"/>
  </w:style>
  <w:style w:type="character" w:styleId="Numrodepage">
    <w:name w:val="page number"/>
    <w:basedOn w:val="Policepardfaut"/>
    <w:uiPriority w:val="99"/>
    <w:semiHidden/>
    <w:unhideWhenUsed/>
    <w:rsid w:val="00841714"/>
  </w:style>
  <w:style w:type="table" w:styleId="Tableausimple1">
    <w:name w:val="Plain Table 1"/>
    <w:basedOn w:val="Tableau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4171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41714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841714"/>
  </w:style>
  <w:style w:type="character" w:customStyle="1" w:styleId="SalutationsCar">
    <w:name w:val="Salutations Car"/>
    <w:basedOn w:val="Policepardfaut"/>
    <w:link w:val="Salutations"/>
    <w:uiPriority w:val="99"/>
    <w:semiHidden/>
    <w:rsid w:val="00841714"/>
  </w:style>
  <w:style w:type="paragraph" w:styleId="Signature">
    <w:name w:val="Signature"/>
    <w:basedOn w:val="Normal"/>
    <w:link w:val="Signatu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841714"/>
  </w:style>
  <w:style w:type="character" w:styleId="lev">
    <w:name w:val="Strong"/>
    <w:basedOn w:val="Policepardfaut"/>
    <w:uiPriority w:val="22"/>
    <w:semiHidden/>
    <w:unhideWhenUsed/>
    <w:qFormat/>
    <w:rsid w:val="00841714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sme">
    <w:name w:val="Graphisme"/>
    <w:basedOn w:val="Normal"/>
    <w:next w:val="Titre3"/>
    <w:link w:val="Caractredegraphique"/>
    <w:uiPriority w:val="10"/>
    <w:qFormat/>
    <w:rsid w:val="00C420C8"/>
    <w:pPr>
      <w:spacing w:before="320" w:after="80"/>
    </w:pPr>
  </w:style>
  <w:style w:type="character" w:customStyle="1" w:styleId="Caractredegraphique">
    <w:name w:val="Caractère de graphique"/>
    <w:basedOn w:val="Policepardfaut"/>
    <w:link w:val="Graphisme"/>
    <w:uiPriority w:val="10"/>
    <w:rsid w:val="00C420C8"/>
  </w:style>
  <w:style w:type="character" w:styleId="Mentionnonrsolue">
    <w:name w:val="Unresolved Mention"/>
    <w:basedOn w:val="Policepardfaut"/>
    <w:uiPriority w:val="99"/>
    <w:semiHidden/>
    <w:unhideWhenUsed/>
    <w:rsid w:val="00D12C38"/>
    <w:rPr>
      <w:color w:val="605E5C"/>
      <w:shd w:val="clear" w:color="auto" w:fill="E1DFDD"/>
    </w:rPr>
  </w:style>
  <w:style w:type="paragraph" w:customStyle="1" w:styleId="CV-Dtail">
    <w:name w:val="CV-Détail"/>
    <w:basedOn w:val="Corpsdetexte"/>
    <w:rsid w:val="00593E89"/>
    <w:pPr>
      <w:tabs>
        <w:tab w:val="left" w:pos="907"/>
      </w:tabs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one\AppData\Roaming\Microsoft\Templates\CV%20cr&#233;atif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BF775F0ECB4CDC80F0BF8C8560DE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9362EA-23ED-4DD4-8AC5-D87B0C8B1583}"/>
      </w:docPartPr>
      <w:docPartBody>
        <w:p w:rsidR="00D30D1B" w:rsidRDefault="00000000">
          <w:pPr>
            <w:pStyle w:val="6BBF775F0ECB4CDC80F0BF8C8560DE31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BA499DC562594FFCA373E6BF021CDB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3B5133-31BA-4232-B325-DE50B2808873}"/>
      </w:docPartPr>
      <w:docPartBody>
        <w:p w:rsidR="00D30D1B" w:rsidRDefault="00000000">
          <w:pPr>
            <w:pStyle w:val="BA499DC562594FFCA373E6BF021CDB83"/>
          </w:pPr>
          <w:r w:rsidRPr="005152F2">
            <w:rPr>
              <w:lang w:bidi="fr-FR"/>
            </w:rPr>
            <w:t>Formation</w:t>
          </w:r>
        </w:p>
      </w:docPartBody>
    </w:docPart>
    <w:docPart>
      <w:docPartPr>
        <w:name w:val="D618BD5AA2144719B0D7102A9EB936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DB6AED-5B55-4E93-9D0D-8731C26AFE58}"/>
      </w:docPartPr>
      <w:docPartBody>
        <w:p w:rsidR="00D30D1B" w:rsidRDefault="00AD0435" w:rsidP="00AD0435">
          <w:pPr>
            <w:pStyle w:val="D618BD5AA2144719B0D7102A9EB9362B"/>
          </w:pPr>
          <w:r w:rsidRPr="005152F2">
            <w:rPr>
              <w:lang w:bidi="fr-FR"/>
            </w:rP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Majalla U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35"/>
    <w:rsid w:val="004251BE"/>
    <w:rsid w:val="005F4814"/>
    <w:rsid w:val="006B1044"/>
    <w:rsid w:val="00A32F0F"/>
    <w:rsid w:val="00AD0435"/>
    <w:rsid w:val="00D3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BBF775F0ECB4CDC80F0BF8C8560DE31">
    <w:name w:val="6BBF775F0ECB4CDC80F0BF8C8560DE31"/>
  </w:style>
  <w:style w:type="paragraph" w:customStyle="1" w:styleId="BA499DC562594FFCA373E6BF021CDB83">
    <w:name w:val="BA499DC562594FFCA373E6BF021CDB83"/>
  </w:style>
  <w:style w:type="paragraph" w:customStyle="1" w:styleId="D618BD5AA2144719B0D7102A9EB9362B">
    <w:name w:val="D618BD5AA2144719B0D7102A9EB9362B"/>
    <w:rsid w:val="00AD0435"/>
  </w:style>
  <w:style w:type="paragraph" w:customStyle="1" w:styleId="9B2968B8FBE044CAB21D78280798F0CB">
    <w:name w:val="9B2968B8FBE044CAB21D78280798F0CB"/>
    <w:rsid w:val="005F4814"/>
  </w:style>
  <w:style w:type="paragraph" w:customStyle="1" w:styleId="F406A338930F4D1BA804E3C5484E8007">
    <w:name w:val="F406A338930F4D1BA804E3C5484E8007"/>
    <w:rsid w:val="005F4814"/>
  </w:style>
  <w:style w:type="paragraph" w:customStyle="1" w:styleId="C8485FEC65354AD2880B892C9349425D">
    <w:name w:val="C8485FEC65354AD2880B892C9349425D"/>
    <w:rsid w:val="005F48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créatif, conçu par MOO.dotx</Template>
  <TotalTime>0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2023-02-14T12:46:00Z</dcterms:created>
  <dcterms:modified xsi:type="dcterms:W3CDTF">2023-02-15T08:08:00Z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